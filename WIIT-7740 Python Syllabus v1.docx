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A598A" w14:textId="77777777" w:rsidR="000F33E6" w:rsidRPr="00A052FB" w:rsidRDefault="000F33E6" w:rsidP="003C3743">
      <w:pPr>
        <w:rPr>
          <w:rFonts w:ascii="Calibri" w:hAnsi="Calibri" w:cs="Arial"/>
          <w:b/>
          <w:sz w:val="28"/>
        </w:rPr>
      </w:pPr>
    </w:p>
    <w:p w14:paraId="4FA9DE78" w14:textId="436C5989" w:rsidR="000F33E6" w:rsidRPr="00F923CC" w:rsidRDefault="000F33E6" w:rsidP="00C50314">
      <w:pPr>
        <w:rPr>
          <w:rFonts w:ascii="Calibri" w:hAnsi="Calibri" w:cs="Arial"/>
          <w:b/>
        </w:rPr>
      </w:pPr>
      <w:r>
        <w:rPr>
          <w:rFonts w:ascii="Calibri" w:hAnsi="Calibri" w:cs="Arial"/>
          <w:b/>
        </w:rPr>
        <w:t>COURSE</w:t>
      </w:r>
      <w:r w:rsidRPr="00F923CC">
        <w:rPr>
          <w:rFonts w:ascii="Calibri" w:hAnsi="Calibri" w:cs="Arial"/>
          <w:b/>
        </w:rPr>
        <w:t xml:space="preserve">: </w:t>
      </w:r>
      <w:r w:rsidR="00C04FA9" w:rsidRPr="00074939">
        <w:rPr>
          <w:rFonts w:ascii="Calibri" w:hAnsi="Calibri" w:cs="Arial"/>
          <w:b/>
        </w:rPr>
        <w:t>WIIT – 774</w:t>
      </w:r>
      <w:r w:rsidR="00ED44F4" w:rsidRPr="00074939">
        <w:rPr>
          <w:rFonts w:ascii="Calibri" w:hAnsi="Calibri" w:cs="Arial"/>
          <w:b/>
        </w:rPr>
        <w:t>0</w:t>
      </w:r>
      <w:r w:rsidR="00E1328E">
        <w:rPr>
          <w:rFonts w:ascii="Calibri" w:hAnsi="Calibri" w:cs="Arial"/>
          <w:b/>
        </w:rPr>
        <w:t xml:space="preserve"> </w:t>
      </w:r>
      <w:r w:rsidR="00C04FA9">
        <w:rPr>
          <w:rFonts w:ascii="Calibri" w:hAnsi="Calibri" w:cs="Arial"/>
          <w:b/>
        </w:rPr>
        <w:t xml:space="preserve">Python </w:t>
      </w:r>
      <w:r w:rsidR="00074939">
        <w:rPr>
          <w:rFonts w:ascii="Calibri" w:hAnsi="Calibri" w:cs="Arial"/>
          <w:b/>
        </w:rPr>
        <w:t>Scripting</w:t>
      </w:r>
      <w:bookmarkStart w:id="0" w:name="_GoBack"/>
      <w:bookmarkEnd w:id="0"/>
    </w:p>
    <w:p w14:paraId="42C88B8B" w14:textId="77777777" w:rsidR="000F33E6" w:rsidRPr="00F923CC" w:rsidRDefault="000F33E6" w:rsidP="00C50314">
      <w:pPr>
        <w:rPr>
          <w:rFonts w:ascii="Calibri" w:hAnsi="Calibri" w:cs="Arial"/>
          <w:b/>
        </w:rPr>
      </w:pPr>
    </w:p>
    <w:p w14:paraId="14AF6320" w14:textId="77777777" w:rsidR="000F33E6" w:rsidRPr="00F923CC" w:rsidRDefault="000F33E6" w:rsidP="00C50314">
      <w:pPr>
        <w:rPr>
          <w:rFonts w:ascii="Calibri" w:hAnsi="Calibri" w:cs="Arial"/>
          <w:b/>
        </w:rPr>
      </w:pPr>
      <w:r w:rsidRPr="00F923CC">
        <w:rPr>
          <w:rFonts w:ascii="Calibri" w:hAnsi="Calibri" w:cs="Arial"/>
          <w:b/>
        </w:rPr>
        <w:t xml:space="preserve">DESCRIPTION OF COURSE </w:t>
      </w:r>
    </w:p>
    <w:p w14:paraId="45947045" w14:textId="1DD3BA81" w:rsidR="006A05B1" w:rsidRPr="00E3459F" w:rsidRDefault="006A05B1" w:rsidP="006A05B1">
      <w:pPr>
        <w:tabs>
          <w:tab w:val="left" w:pos="4680"/>
          <w:tab w:val="left" w:pos="6840"/>
        </w:tabs>
        <w:rPr>
          <w:rFonts w:asciiTheme="minorHAnsi" w:hAnsiTheme="minorHAnsi" w:cstheme="minorHAnsi"/>
          <w:szCs w:val="28"/>
        </w:rPr>
      </w:pPr>
      <w:r w:rsidRPr="00E3459F">
        <w:rPr>
          <w:rFonts w:asciiTheme="minorHAnsi" w:hAnsiTheme="minorHAnsi" w:cstheme="minorHAnsi"/>
          <w:szCs w:val="28"/>
        </w:rPr>
        <w:t>This introductory level Python programming course teaches students how to analyze a problem and devise a program that solves the problem.  Students learn Python syntax as they learn programming fundamental concepts such as constants, variables, and data types.  Students will write python programs as they learn sequences, conditional logic and loops.  Lab activities will include writing scripts to automate common repetitive tasks.</w:t>
      </w:r>
    </w:p>
    <w:p w14:paraId="277A86E3" w14:textId="695C17DA" w:rsidR="000F33E6" w:rsidRPr="00046BEC" w:rsidRDefault="000F33E6" w:rsidP="002A201B">
      <w:pPr>
        <w:rPr>
          <w:rFonts w:ascii="Calibri" w:hAnsi="Calibri" w:cs="Arial"/>
        </w:rPr>
      </w:pPr>
    </w:p>
    <w:p w14:paraId="22957826" w14:textId="77777777" w:rsidR="000F33E6" w:rsidRPr="00F923CC" w:rsidRDefault="000F33E6" w:rsidP="00C50314">
      <w:pPr>
        <w:rPr>
          <w:rFonts w:ascii="Calibri" w:hAnsi="Calibri" w:cs="Arial"/>
          <w:b/>
        </w:rPr>
      </w:pPr>
    </w:p>
    <w:p w14:paraId="5B2F20CC" w14:textId="77777777" w:rsidR="000F33E6" w:rsidRPr="00F923CC" w:rsidRDefault="000F33E6" w:rsidP="00C50314">
      <w:pPr>
        <w:rPr>
          <w:rFonts w:ascii="Calibri" w:hAnsi="Calibri" w:cs="Arial"/>
          <w:b/>
        </w:rPr>
      </w:pPr>
      <w:r w:rsidRPr="00F923CC">
        <w:rPr>
          <w:rFonts w:ascii="Calibri" w:hAnsi="Calibri" w:cs="Arial"/>
          <w:b/>
        </w:rPr>
        <w:t>STUDENT LEARNING OUTCOMES</w:t>
      </w:r>
    </w:p>
    <w:p w14:paraId="352FB1EF" w14:textId="77777777" w:rsidR="00030C51" w:rsidRPr="005D6C58" w:rsidRDefault="00030C51" w:rsidP="00030C51">
      <w:pPr>
        <w:numPr>
          <w:ilvl w:val="1"/>
          <w:numId w:val="9"/>
        </w:numPr>
        <w:shd w:val="clear" w:color="auto" w:fill="FFFFFF"/>
        <w:ind w:left="360" w:right="-465"/>
        <w:rPr>
          <w:rFonts w:asciiTheme="minorHAnsi" w:hAnsiTheme="minorHAnsi" w:cstheme="minorHAnsi"/>
          <w:color w:val="111111"/>
        </w:rPr>
      </w:pPr>
      <w:r w:rsidRPr="005D6C58">
        <w:rPr>
          <w:rFonts w:asciiTheme="minorHAnsi" w:hAnsiTheme="minorHAnsi" w:cstheme="minorHAnsi"/>
          <w:color w:val="111111"/>
        </w:rPr>
        <w:t>Understanding of process of analyzing a problem and writing a program to resolve it.</w:t>
      </w:r>
    </w:p>
    <w:p w14:paraId="01C9E96E" w14:textId="77777777" w:rsidR="00030C51" w:rsidRPr="005D6C58" w:rsidRDefault="00030C51" w:rsidP="00030C51">
      <w:pPr>
        <w:numPr>
          <w:ilvl w:val="1"/>
          <w:numId w:val="9"/>
        </w:numPr>
        <w:shd w:val="clear" w:color="auto" w:fill="FFFFFF"/>
        <w:ind w:left="360" w:right="-465"/>
        <w:rPr>
          <w:rFonts w:asciiTheme="minorHAnsi" w:hAnsiTheme="minorHAnsi" w:cstheme="minorHAnsi"/>
          <w:color w:val="111111"/>
        </w:rPr>
      </w:pPr>
      <w:r w:rsidRPr="005D6C58">
        <w:rPr>
          <w:rFonts w:asciiTheme="minorHAnsi" w:hAnsiTheme="minorHAnsi" w:cstheme="minorHAnsi"/>
          <w:color w:val="111111"/>
        </w:rPr>
        <w:t>Understanding of constants and variables in programming</w:t>
      </w:r>
    </w:p>
    <w:p w14:paraId="3A0CDF01" w14:textId="77777777" w:rsidR="00030C51" w:rsidRPr="005D6C58" w:rsidRDefault="00030C51" w:rsidP="00030C51">
      <w:pPr>
        <w:numPr>
          <w:ilvl w:val="1"/>
          <w:numId w:val="9"/>
        </w:numPr>
        <w:shd w:val="clear" w:color="auto" w:fill="FFFFFF"/>
        <w:ind w:left="360" w:right="-465"/>
        <w:rPr>
          <w:rFonts w:asciiTheme="minorHAnsi" w:hAnsiTheme="minorHAnsi" w:cstheme="minorHAnsi"/>
          <w:color w:val="111111"/>
        </w:rPr>
      </w:pPr>
      <w:r w:rsidRPr="005D6C58">
        <w:rPr>
          <w:rFonts w:asciiTheme="minorHAnsi" w:hAnsiTheme="minorHAnsi" w:cstheme="minorHAnsi"/>
          <w:color w:val="111111"/>
        </w:rPr>
        <w:t>Understanding of different data types</w:t>
      </w:r>
    </w:p>
    <w:p w14:paraId="1AD3EC21" w14:textId="77777777" w:rsidR="00030C51" w:rsidRPr="005D6C58" w:rsidRDefault="00030C51" w:rsidP="00030C51">
      <w:pPr>
        <w:numPr>
          <w:ilvl w:val="1"/>
          <w:numId w:val="9"/>
        </w:numPr>
        <w:shd w:val="clear" w:color="auto" w:fill="FFFFFF"/>
        <w:ind w:left="360" w:right="-465"/>
        <w:rPr>
          <w:rFonts w:asciiTheme="minorHAnsi" w:hAnsiTheme="minorHAnsi" w:cstheme="minorHAnsi"/>
          <w:color w:val="111111"/>
        </w:rPr>
      </w:pPr>
      <w:r w:rsidRPr="005D6C58">
        <w:rPr>
          <w:rFonts w:asciiTheme="minorHAnsi" w:hAnsiTheme="minorHAnsi" w:cstheme="minorHAnsi"/>
          <w:color w:val="111111"/>
        </w:rPr>
        <w:t>Understanding of control structures in programming</w:t>
      </w:r>
    </w:p>
    <w:p w14:paraId="4F167266" w14:textId="77777777" w:rsidR="00030C51" w:rsidRPr="005D6C58" w:rsidRDefault="00030C51" w:rsidP="00030C51">
      <w:pPr>
        <w:numPr>
          <w:ilvl w:val="1"/>
          <w:numId w:val="9"/>
        </w:numPr>
        <w:shd w:val="clear" w:color="auto" w:fill="FFFFFF"/>
        <w:ind w:left="360" w:right="-465"/>
        <w:rPr>
          <w:rFonts w:asciiTheme="minorHAnsi" w:hAnsiTheme="minorHAnsi" w:cstheme="minorHAnsi"/>
          <w:color w:val="111111"/>
        </w:rPr>
      </w:pPr>
      <w:r w:rsidRPr="005D6C58">
        <w:rPr>
          <w:rFonts w:asciiTheme="minorHAnsi" w:hAnsiTheme="minorHAnsi" w:cstheme="minorHAnsi"/>
          <w:color w:val="111111"/>
        </w:rPr>
        <w:t>Understanding of functions, methods, modules, and classes</w:t>
      </w:r>
    </w:p>
    <w:p w14:paraId="2B2F86AD" w14:textId="77777777" w:rsidR="00030C51" w:rsidRPr="005D6C58" w:rsidRDefault="00030C51" w:rsidP="00030C51">
      <w:pPr>
        <w:numPr>
          <w:ilvl w:val="1"/>
          <w:numId w:val="9"/>
        </w:numPr>
        <w:shd w:val="clear" w:color="auto" w:fill="FFFFFF"/>
        <w:ind w:left="360" w:right="-465"/>
        <w:rPr>
          <w:rFonts w:asciiTheme="minorHAnsi" w:hAnsiTheme="minorHAnsi" w:cstheme="minorHAnsi"/>
          <w:color w:val="111111"/>
        </w:rPr>
      </w:pPr>
      <w:r w:rsidRPr="005D6C58">
        <w:rPr>
          <w:rFonts w:asciiTheme="minorHAnsi" w:hAnsiTheme="minorHAnsi" w:cstheme="minorHAnsi"/>
          <w:color w:val="111111"/>
        </w:rPr>
        <w:t>Basic understanding of object oriented programming</w:t>
      </w:r>
    </w:p>
    <w:p w14:paraId="594E6999" w14:textId="31380019" w:rsidR="00030C51" w:rsidRPr="00E3459F" w:rsidRDefault="00030C51" w:rsidP="00030C51">
      <w:pPr>
        <w:numPr>
          <w:ilvl w:val="1"/>
          <w:numId w:val="9"/>
        </w:numPr>
        <w:shd w:val="clear" w:color="auto" w:fill="FFFFFF"/>
        <w:ind w:left="360" w:right="-465"/>
        <w:rPr>
          <w:rFonts w:asciiTheme="minorHAnsi" w:hAnsiTheme="minorHAnsi" w:cstheme="minorHAnsi"/>
          <w:color w:val="111111"/>
        </w:rPr>
      </w:pPr>
      <w:r w:rsidRPr="005D6C58">
        <w:rPr>
          <w:rFonts w:asciiTheme="minorHAnsi" w:hAnsiTheme="minorHAnsi" w:cstheme="minorHAnsi"/>
          <w:color w:val="111111"/>
        </w:rPr>
        <w:t>Demonstrating the ability to create a program and debug the program</w:t>
      </w:r>
    </w:p>
    <w:p w14:paraId="4C687CF9" w14:textId="46448C04" w:rsidR="00030C51" w:rsidRPr="005D6C58" w:rsidRDefault="00030C51" w:rsidP="00030C51">
      <w:pPr>
        <w:numPr>
          <w:ilvl w:val="1"/>
          <w:numId w:val="9"/>
        </w:numPr>
        <w:shd w:val="clear" w:color="auto" w:fill="FFFFFF"/>
        <w:ind w:left="360" w:right="-465"/>
        <w:rPr>
          <w:rFonts w:asciiTheme="minorHAnsi" w:hAnsiTheme="minorHAnsi" w:cstheme="minorHAnsi"/>
          <w:color w:val="111111"/>
        </w:rPr>
      </w:pPr>
      <w:r w:rsidRPr="00E3459F">
        <w:rPr>
          <w:rFonts w:asciiTheme="minorHAnsi" w:hAnsiTheme="minorHAnsi" w:cstheme="minorHAnsi"/>
          <w:color w:val="111111"/>
        </w:rPr>
        <w:t>Ability to write scripts to automate common repetitive tasks</w:t>
      </w:r>
    </w:p>
    <w:p w14:paraId="56275236" w14:textId="77777777" w:rsidR="00ED44F4" w:rsidRDefault="00ED44F4" w:rsidP="00ED44F4">
      <w:pPr>
        <w:suppressAutoHyphens/>
        <w:ind w:left="720"/>
        <w:rPr>
          <w:rFonts w:ascii="Calibri" w:hAnsi="Calibri" w:cs="Arial"/>
          <w:b/>
        </w:rPr>
      </w:pPr>
    </w:p>
    <w:p w14:paraId="7415A15B" w14:textId="77777777" w:rsidR="00140BB4" w:rsidRPr="00BF7B34" w:rsidRDefault="00140BB4" w:rsidP="00C444B5">
      <w:pPr>
        <w:rPr>
          <w:rFonts w:ascii="Calibri" w:hAnsi="Calibri" w:cs="Tahoma"/>
        </w:rPr>
      </w:pPr>
    </w:p>
    <w:p w14:paraId="37D5648D" w14:textId="77777777" w:rsidR="000F33E6" w:rsidRPr="00B53243" w:rsidRDefault="000F33E6" w:rsidP="00C50314">
      <w:pPr>
        <w:rPr>
          <w:rFonts w:ascii="Calibri" w:hAnsi="Calibri" w:cs="Arial"/>
        </w:rPr>
      </w:pPr>
    </w:p>
    <w:p w14:paraId="1C4167A8" w14:textId="77777777" w:rsidR="003F4805" w:rsidRPr="00052373" w:rsidRDefault="003F4805" w:rsidP="003F4805">
      <w:pPr>
        <w:rPr>
          <w:rFonts w:ascii="Calibri" w:hAnsi="Calibri" w:cs="Arial"/>
          <w:b/>
          <w:sz w:val="28"/>
          <w:szCs w:val="28"/>
        </w:rPr>
      </w:pPr>
      <w:r w:rsidRPr="00052373">
        <w:rPr>
          <w:rFonts w:ascii="Calibri" w:hAnsi="Calibri" w:cs="Arial"/>
          <w:b/>
          <w:sz w:val="28"/>
          <w:szCs w:val="28"/>
        </w:rPr>
        <w:t>SOFTWARE</w:t>
      </w:r>
    </w:p>
    <w:p w14:paraId="52AAE068" w14:textId="51B18943" w:rsidR="00FC67E6" w:rsidRPr="00C444B5" w:rsidRDefault="00C627D9" w:rsidP="003F4805">
      <w:pPr>
        <w:rPr>
          <w:rFonts w:ascii="Calibri" w:hAnsi="Calibri" w:cs="Arial"/>
          <w:color w:val="FF0000"/>
        </w:rPr>
      </w:pPr>
      <w:r>
        <w:rPr>
          <w:rFonts w:ascii="Calibri" w:hAnsi="Calibri" w:cs="Arial"/>
        </w:rPr>
        <w:t>Python Software (free download)</w:t>
      </w:r>
    </w:p>
    <w:p w14:paraId="5DE14865" w14:textId="77777777" w:rsidR="00FC67E6" w:rsidRPr="00B53243" w:rsidRDefault="00FC67E6" w:rsidP="003F4805">
      <w:pPr>
        <w:rPr>
          <w:rFonts w:ascii="Calibri" w:hAnsi="Calibri" w:cs="Arial"/>
        </w:rPr>
      </w:pPr>
    </w:p>
    <w:p w14:paraId="6B2ED23D" w14:textId="77777777" w:rsidR="000F33E6" w:rsidRPr="00052373" w:rsidRDefault="000F33E6" w:rsidP="00297C8F">
      <w:pPr>
        <w:rPr>
          <w:rFonts w:ascii="Calibri" w:hAnsi="Calibri" w:cs="Arial"/>
          <w:b/>
          <w:sz w:val="28"/>
          <w:szCs w:val="28"/>
        </w:rPr>
      </w:pPr>
      <w:r w:rsidRPr="00052373">
        <w:rPr>
          <w:rFonts w:ascii="Calibri" w:hAnsi="Calibri" w:cs="Arial"/>
          <w:b/>
          <w:sz w:val="28"/>
          <w:szCs w:val="28"/>
        </w:rPr>
        <w:t>TEXTBOOK, MANUALS, REFERENCES, AND OTHER READINGS</w:t>
      </w:r>
    </w:p>
    <w:p w14:paraId="4F4D66B0" w14:textId="7079088E" w:rsidR="009E39D9" w:rsidRDefault="00090100" w:rsidP="00C50314">
      <w:pPr>
        <w:rPr>
          <w:rFonts w:ascii="Calibri" w:hAnsi="Calibri" w:cs="Arial"/>
        </w:rPr>
      </w:pPr>
      <w:r>
        <w:rPr>
          <w:rFonts w:ascii="Calibri" w:hAnsi="Calibri" w:cs="Arial"/>
        </w:rPr>
        <w:t>All course materials are delivered in blackboard.  All reading materials are available for free download from blackboard.</w:t>
      </w:r>
    </w:p>
    <w:p w14:paraId="7A91B443" w14:textId="77777777" w:rsidR="00DE5A82" w:rsidRDefault="00DE5A82" w:rsidP="00C50314">
      <w:pPr>
        <w:rPr>
          <w:rFonts w:ascii="Calibri" w:hAnsi="Calibri" w:cs="Arial"/>
        </w:rPr>
      </w:pPr>
    </w:p>
    <w:p w14:paraId="1008777E" w14:textId="4CF6D653" w:rsidR="000F33E6" w:rsidRPr="00336E3F" w:rsidRDefault="000F33E6" w:rsidP="00C50314">
      <w:pPr>
        <w:rPr>
          <w:rFonts w:ascii="Calibri" w:hAnsi="Calibri" w:cs="Arial"/>
          <w:b/>
          <w:sz w:val="28"/>
          <w:szCs w:val="28"/>
        </w:rPr>
      </w:pPr>
      <w:r w:rsidRPr="00336E3F">
        <w:rPr>
          <w:rFonts w:ascii="Calibri" w:hAnsi="Calibri" w:cs="Arial"/>
          <w:b/>
          <w:sz w:val="28"/>
          <w:szCs w:val="28"/>
        </w:rPr>
        <w:t>UNITS OF INSTRUCTIO</w:t>
      </w:r>
      <w:r w:rsidR="00EF4CEA" w:rsidRPr="00336E3F">
        <w:rPr>
          <w:rFonts w:ascii="Calibri" w:hAnsi="Calibri" w:cs="Arial"/>
          <w:b/>
          <w:sz w:val="28"/>
          <w:szCs w:val="28"/>
        </w:rPr>
        <w:t xml:space="preserve">N </w:t>
      </w:r>
    </w:p>
    <w:p w14:paraId="0E63CF37" w14:textId="77777777" w:rsidR="00A017F6" w:rsidRPr="005D6C58" w:rsidRDefault="00A017F6" w:rsidP="00A017F6">
      <w:pPr>
        <w:numPr>
          <w:ilvl w:val="2"/>
          <w:numId w:val="10"/>
        </w:numPr>
        <w:shd w:val="clear" w:color="auto" w:fill="FFFFFF"/>
        <w:ind w:left="360" w:right="-465"/>
        <w:rPr>
          <w:rFonts w:asciiTheme="minorHAnsi" w:hAnsiTheme="minorHAnsi" w:cstheme="minorHAnsi"/>
          <w:color w:val="111111"/>
        </w:rPr>
      </w:pPr>
      <w:r w:rsidRPr="005D6C58">
        <w:rPr>
          <w:rFonts w:asciiTheme="minorHAnsi" w:hAnsiTheme="minorHAnsi" w:cstheme="minorHAnsi"/>
          <w:color w:val="111111"/>
        </w:rPr>
        <w:t>Lesson 0: Introduction</w:t>
      </w:r>
    </w:p>
    <w:p w14:paraId="2611268E" w14:textId="77777777" w:rsidR="00A017F6" w:rsidRPr="005D6C58" w:rsidRDefault="00A017F6" w:rsidP="00A017F6">
      <w:pPr>
        <w:numPr>
          <w:ilvl w:val="2"/>
          <w:numId w:val="10"/>
        </w:numPr>
        <w:shd w:val="clear" w:color="auto" w:fill="FFFFFF"/>
        <w:ind w:left="360" w:right="-465"/>
        <w:rPr>
          <w:rFonts w:asciiTheme="minorHAnsi" w:hAnsiTheme="minorHAnsi" w:cstheme="minorHAnsi"/>
          <w:color w:val="111111"/>
        </w:rPr>
      </w:pPr>
      <w:r w:rsidRPr="005D6C58">
        <w:rPr>
          <w:rFonts w:asciiTheme="minorHAnsi" w:hAnsiTheme="minorHAnsi" w:cstheme="minorHAnsi"/>
          <w:color w:val="111111"/>
        </w:rPr>
        <w:t>Lesson 1: Intro to Python + Input, Processing, and Output</w:t>
      </w:r>
    </w:p>
    <w:p w14:paraId="7B00EA8D" w14:textId="77777777" w:rsidR="00A017F6" w:rsidRPr="005D6C58" w:rsidRDefault="00A017F6" w:rsidP="00A017F6">
      <w:pPr>
        <w:numPr>
          <w:ilvl w:val="2"/>
          <w:numId w:val="10"/>
        </w:numPr>
        <w:shd w:val="clear" w:color="auto" w:fill="FFFFFF"/>
        <w:ind w:left="360" w:right="-465"/>
        <w:rPr>
          <w:rFonts w:asciiTheme="minorHAnsi" w:hAnsiTheme="minorHAnsi" w:cstheme="minorHAnsi"/>
          <w:color w:val="111111"/>
        </w:rPr>
      </w:pPr>
      <w:r w:rsidRPr="005D6C58">
        <w:rPr>
          <w:rFonts w:asciiTheme="minorHAnsi" w:hAnsiTheme="minorHAnsi" w:cstheme="minorHAnsi"/>
          <w:color w:val="111111"/>
        </w:rPr>
        <w:t>Lesson 2: Conditional Statements and Boolean Logic</w:t>
      </w:r>
    </w:p>
    <w:p w14:paraId="6D3322AC" w14:textId="77777777" w:rsidR="00A017F6" w:rsidRPr="005D6C58" w:rsidRDefault="00A017F6" w:rsidP="00A017F6">
      <w:pPr>
        <w:numPr>
          <w:ilvl w:val="2"/>
          <w:numId w:val="10"/>
        </w:numPr>
        <w:shd w:val="clear" w:color="auto" w:fill="FFFFFF"/>
        <w:ind w:left="360" w:right="-465"/>
        <w:rPr>
          <w:rFonts w:asciiTheme="minorHAnsi" w:hAnsiTheme="minorHAnsi" w:cstheme="minorHAnsi"/>
          <w:color w:val="111111"/>
        </w:rPr>
      </w:pPr>
      <w:r w:rsidRPr="005D6C58">
        <w:rPr>
          <w:rFonts w:asciiTheme="minorHAnsi" w:hAnsiTheme="minorHAnsi" w:cstheme="minorHAnsi"/>
          <w:color w:val="111111"/>
        </w:rPr>
        <w:t>Lesson 3: Iterators and Generators</w:t>
      </w:r>
    </w:p>
    <w:p w14:paraId="5DC61FA3" w14:textId="77777777" w:rsidR="00A017F6" w:rsidRPr="005D6C58" w:rsidRDefault="00A017F6" w:rsidP="00A017F6">
      <w:pPr>
        <w:numPr>
          <w:ilvl w:val="2"/>
          <w:numId w:val="10"/>
        </w:numPr>
        <w:shd w:val="clear" w:color="auto" w:fill="FFFFFF"/>
        <w:ind w:left="360" w:right="-465"/>
        <w:rPr>
          <w:rFonts w:asciiTheme="minorHAnsi" w:hAnsiTheme="minorHAnsi" w:cstheme="minorHAnsi"/>
          <w:color w:val="111111"/>
        </w:rPr>
      </w:pPr>
      <w:r w:rsidRPr="005D6C58">
        <w:rPr>
          <w:rFonts w:asciiTheme="minorHAnsi" w:hAnsiTheme="minorHAnsi" w:cstheme="minorHAnsi"/>
          <w:color w:val="111111"/>
        </w:rPr>
        <w:t>Lesson 4: Functions!</w:t>
      </w:r>
    </w:p>
    <w:p w14:paraId="14B8937F" w14:textId="18D57608" w:rsidR="00A017F6" w:rsidRPr="005D6C58" w:rsidRDefault="00A017F6" w:rsidP="00A017F6">
      <w:pPr>
        <w:numPr>
          <w:ilvl w:val="2"/>
          <w:numId w:val="10"/>
        </w:numPr>
        <w:shd w:val="clear" w:color="auto" w:fill="FFFFFF"/>
        <w:ind w:left="360" w:right="-465"/>
        <w:rPr>
          <w:rFonts w:asciiTheme="minorHAnsi" w:hAnsiTheme="minorHAnsi" w:cstheme="minorHAnsi"/>
          <w:color w:val="111111"/>
        </w:rPr>
      </w:pPr>
      <w:r w:rsidRPr="005D6C58">
        <w:rPr>
          <w:rFonts w:asciiTheme="minorHAnsi" w:hAnsiTheme="minorHAnsi" w:cstheme="minorHAnsi"/>
          <w:color w:val="111111"/>
        </w:rPr>
        <w:t>Lesson 5:</w:t>
      </w:r>
      <w:r w:rsidRPr="00E3459F">
        <w:rPr>
          <w:rFonts w:asciiTheme="minorHAnsi" w:hAnsiTheme="minorHAnsi" w:cstheme="minorHAnsi"/>
          <w:color w:val="111111"/>
        </w:rPr>
        <w:t xml:space="preserve"> Lists, Tuples, and String Mani</w:t>
      </w:r>
      <w:r w:rsidRPr="005D6C58">
        <w:rPr>
          <w:rFonts w:asciiTheme="minorHAnsi" w:hAnsiTheme="minorHAnsi" w:cstheme="minorHAnsi"/>
          <w:color w:val="111111"/>
        </w:rPr>
        <w:t>pulation</w:t>
      </w:r>
    </w:p>
    <w:p w14:paraId="07FF3C77" w14:textId="7B0A5619" w:rsidR="00A017F6" w:rsidRPr="00E3459F" w:rsidRDefault="00A017F6" w:rsidP="00A017F6">
      <w:pPr>
        <w:numPr>
          <w:ilvl w:val="2"/>
          <w:numId w:val="10"/>
        </w:numPr>
        <w:shd w:val="clear" w:color="auto" w:fill="FFFFFF"/>
        <w:ind w:left="360" w:right="-465"/>
        <w:rPr>
          <w:rFonts w:asciiTheme="minorHAnsi" w:hAnsiTheme="minorHAnsi" w:cstheme="minorHAnsi"/>
          <w:color w:val="111111"/>
        </w:rPr>
      </w:pPr>
      <w:r w:rsidRPr="005D6C58">
        <w:rPr>
          <w:rFonts w:asciiTheme="minorHAnsi" w:hAnsiTheme="minorHAnsi" w:cstheme="minorHAnsi"/>
          <w:color w:val="111111"/>
        </w:rPr>
        <w:t xml:space="preserve">Lesson 7: </w:t>
      </w:r>
      <w:r w:rsidRPr="00E3459F">
        <w:rPr>
          <w:rFonts w:asciiTheme="minorHAnsi" w:hAnsiTheme="minorHAnsi" w:cstheme="minorHAnsi"/>
          <w:color w:val="111111"/>
        </w:rPr>
        <w:t>Scripting of common operating system and file handling tasks</w:t>
      </w:r>
    </w:p>
    <w:p w14:paraId="7C240F98" w14:textId="152D3E78" w:rsidR="00A017F6" w:rsidRPr="005D6C58" w:rsidRDefault="00A017F6" w:rsidP="00A017F6">
      <w:pPr>
        <w:numPr>
          <w:ilvl w:val="2"/>
          <w:numId w:val="10"/>
        </w:numPr>
        <w:shd w:val="clear" w:color="auto" w:fill="FFFFFF"/>
        <w:ind w:left="360" w:right="-465"/>
        <w:rPr>
          <w:rFonts w:asciiTheme="minorHAnsi" w:hAnsiTheme="minorHAnsi" w:cstheme="minorHAnsi"/>
          <w:color w:val="111111"/>
        </w:rPr>
      </w:pPr>
      <w:r w:rsidRPr="00E3459F">
        <w:rPr>
          <w:rFonts w:asciiTheme="minorHAnsi" w:hAnsiTheme="minorHAnsi" w:cstheme="minorHAnsi"/>
          <w:color w:val="111111"/>
        </w:rPr>
        <w:t>Lesson 8: Scripting of common operating system and file handling tasks</w:t>
      </w:r>
    </w:p>
    <w:sectPr w:rsidR="00A017F6" w:rsidRPr="005D6C58" w:rsidSect="008312E9">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833CD"/>
    <w:multiLevelType w:val="hybridMultilevel"/>
    <w:tmpl w:val="DBC6B388"/>
    <w:lvl w:ilvl="0" w:tplc="8D289AD4">
      <w:start w:val="1"/>
      <w:numFmt w:val="bullet"/>
      <w:lvlText w:val=""/>
      <w:lvlJc w:val="left"/>
      <w:pPr>
        <w:tabs>
          <w:tab w:val="num" w:pos="3600"/>
        </w:tabs>
        <w:ind w:left="3600" w:hanging="360"/>
      </w:pPr>
      <w:rPr>
        <w:rFonts w:ascii="Symbol" w:hAnsi="Symbol" w:hint="default"/>
        <w:color w:val="auto"/>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 w15:restartNumberingAfterBreak="0">
    <w:nsid w:val="1D895044"/>
    <w:multiLevelType w:val="hybridMultilevel"/>
    <w:tmpl w:val="227A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F3FF5"/>
    <w:multiLevelType w:val="hybridMultilevel"/>
    <w:tmpl w:val="A734FBC6"/>
    <w:lvl w:ilvl="0" w:tplc="3B082214">
      <w:numFmt w:val="bullet"/>
      <w:lvlText w:val="-"/>
      <w:lvlJc w:val="left"/>
      <w:pPr>
        <w:ind w:left="2580" w:hanging="360"/>
      </w:pPr>
      <w:rPr>
        <w:rFonts w:ascii="Calibri" w:eastAsiaTheme="minorHAnsi" w:hAnsi="Calibri" w:cstheme="minorBidi"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3" w15:restartNumberingAfterBreak="0">
    <w:nsid w:val="20D2447D"/>
    <w:multiLevelType w:val="hybridMultilevel"/>
    <w:tmpl w:val="3B50F9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CA0E1B"/>
    <w:multiLevelType w:val="multilevel"/>
    <w:tmpl w:val="ACA275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9318C"/>
    <w:multiLevelType w:val="hybridMultilevel"/>
    <w:tmpl w:val="CDEEB14C"/>
    <w:lvl w:ilvl="0" w:tplc="C3B45540">
      <w:start w:val="13"/>
      <w:numFmt w:val="bullet"/>
      <w:lvlText w:val="-"/>
      <w:lvlJc w:val="left"/>
      <w:pPr>
        <w:ind w:left="360" w:hanging="360"/>
      </w:pPr>
      <w:rPr>
        <w:rFonts w:ascii="Calibri" w:eastAsia="Times New Roman"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97D74C5"/>
    <w:multiLevelType w:val="hybridMultilevel"/>
    <w:tmpl w:val="886E49B0"/>
    <w:lvl w:ilvl="0" w:tplc="7DD01A48">
      <w:start w:val="18"/>
      <w:numFmt w:val="bullet"/>
      <w:lvlText w:val="-"/>
      <w:lvlJc w:val="left"/>
      <w:pPr>
        <w:ind w:left="720" w:hanging="360"/>
      </w:pPr>
      <w:rPr>
        <w:rFonts w:ascii="Calibri" w:eastAsia="Times New Roman" w:hAnsi="Calibri"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A13F0"/>
    <w:multiLevelType w:val="hybridMultilevel"/>
    <w:tmpl w:val="E3720F74"/>
    <w:lvl w:ilvl="0" w:tplc="167AB276">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165236E"/>
    <w:multiLevelType w:val="hybridMultilevel"/>
    <w:tmpl w:val="EEC6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3"/>
  </w:num>
  <w:num w:numId="5">
    <w:abstractNumId w:val="5"/>
  </w:num>
  <w:num w:numId="6">
    <w:abstractNumId w:val="6"/>
  </w:num>
  <w:num w:numId="7">
    <w:abstractNumId w:val="7"/>
  </w:num>
  <w:num w:numId="8">
    <w:abstractNumId w:val="2"/>
  </w:num>
  <w:num w:numId="9">
    <w:abstractNumId w:val="4"/>
  </w:num>
  <w:num w:numId="10">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FBE"/>
    <w:rsid w:val="00011F6C"/>
    <w:rsid w:val="000164B0"/>
    <w:rsid w:val="000167ED"/>
    <w:rsid w:val="0002130D"/>
    <w:rsid w:val="00030C51"/>
    <w:rsid w:val="000452CC"/>
    <w:rsid w:val="00046BEC"/>
    <w:rsid w:val="00052373"/>
    <w:rsid w:val="00074939"/>
    <w:rsid w:val="0008274D"/>
    <w:rsid w:val="00090100"/>
    <w:rsid w:val="000F19C4"/>
    <w:rsid w:val="000F33E6"/>
    <w:rsid w:val="00100122"/>
    <w:rsid w:val="00101207"/>
    <w:rsid w:val="0012589A"/>
    <w:rsid w:val="00140BB4"/>
    <w:rsid w:val="001802F8"/>
    <w:rsid w:val="00185623"/>
    <w:rsid w:val="0019518E"/>
    <w:rsid w:val="00195735"/>
    <w:rsid w:val="00196CA2"/>
    <w:rsid w:val="001E68F9"/>
    <w:rsid w:val="00213B68"/>
    <w:rsid w:val="002343FF"/>
    <w:rsid w:val="00235BF7"/>
    <w:rsid w:val="00240EDD"/>
    <w:rsid w:val="00255806"/>
    <w:rsid w:val="00270DDE"/>
    <w:rsid w:val="00271BF1"/>
    <w:rsid w:val="00281FE3"/>
    <w:rsid w:val="00297C8F"/>
    <w:rsid w:val="002A201B"/>
    <w:rsid w:val="002A3FCD"/>
    <w:rsid w:val="002E7767"/>
    <w:rsid w:val="00336E3F"/>
    <w:rsid w:val="00342071"/>
    <w:rsid w:val="00382733"/>
    <w:rsid w:val="003C3743"/>
    <w:rsid w:val="003D41FC"/>
    <w:rsid w:val="003E642A"/>
    <w:rsid w:val="003F2620"/>
    <w:rsid w:val="003F3CA4"/>
    <w:rsid w:val="003F4805"/>
    <w:rsid w:val="003F5B81"/>
    <w:rsid w:val="00437C5A"/>
    <w:rsid w:val="00444231"/>
    <w:rsid w:val="0045033F"/>
    <w:rsid w:val="00475DA6"/>
    <w:rsid w:val="00486286"/>
    <w:rsid w:val="004943F8"/>
    <w:rsid w:val="00497062"/>
    <w:rsid w:val="004C6061"/>
    <w:rsid w:val="004D1874"/>
    <w:rsid w:val="004D2A2C"/>
    <w:rsid w:val="004E1909"/>
    <w:rsid w:val="004F3C1D"/>
    <w:rsid w:val="004F4B72"/>
    <w:rsid w:val="005174A9"/>
    <w:rsid w:val="00531717"/>
    <w:rsid w:val="00534505"/>
    <w:rsid w:val="00553EDB"/>
    <w:rsid w:val="00571755"/>
    <w:rsid w:val="0057258C"/>
    <w:rsid w:val="00583BBE"/>
    <w:rsid w:val="0058744E"/>
    <w:rsid w:val="00595BCD"/>
    <w:rsid w:val="005B1BC8"/>
    <w:rsid w:val="005C0B50"/>
    <w:rsid w:val="005C214B"/>
    <w:rsid w:val="0062133F"/>
    <w:rsid w:val="00655D82"/>
    <w:rsid w:val="006629CE"/>
    <w:rsid w:val="0068146E"/>
    <w:rsid w:val="00697A8C"/>
    <w:rsid w:val="006A05B1"/>
    <w:rsid w:val="006C5B34"/>
    <w:rsid w:val="007244D7"/>
    <w:rsid w:val="007337B2"/>
    <w:rsid w:val="0079275C"/>
    <w:rsid w:val="00796190"/>
    <w:rsid w:val="007A110E"/>
    <w:rsid w:val="007B7249"/>
    <w:rsid w:val="007C7DFA"/>
    <w:rsid w:val="007D632E"/>
    <w:rsid w:val="007F0E4A"/>
    <w:rsid w:val="00802978"/>
    <w:rsid w:val="008312E9"/>
    <w:rsid w:val="008337B9"/>
    <w:rsid w:val="00833B35"/>
    <w:rsid w:val="008368E8"/>
    <w:rsid w:val="008512AD"/>
    <w:rsid w:val="008525FE"/>
    <w:rsid w:val="0086589E"/>
    <w:rsid w:val="00875047"/>
    <w:rsid w:val="0088130F"/>
    <w:rsid w:val="008A1BA1"/>
    <w:rsid w:val="008C5FED"/>
    <w:rsid w:val="008C6E4C"/>
    <w:rsid w:val="00920CAA"/>
    <w:rsid w:val="00927CC8"/>
    <w:rsid w:val="009542A7"/>
    <w:rsid w:val="00957A93"/>
    <w:rsid w:val="009A0B69"/>
    <w:rsid w:val="009B431D"/>
    <w:rsid w:val="009C7C1D"/>
    <w:rsid w:val="009D6DA8"/>
    <w:rsid w:val="009E39D9"/>
    <w:rsid w:val="009E7716"/>
    <w:rsid w:val="009F2A2E"/>
    <w:rsid w:val="009F473D"/>
    <w:rsid w:val="009F611F"/>
    <w:rsid w:val="00A017F6"/>
    <w:rsid w:val="00A052FB"/>
    <w:rsid w:val="00A06E2D"/>
    <w:rsid w:val="00A205C2"/>
    <w:rsid w:val="00A3607D"/>
    <w:rsid w:val="00A601B1"/>
    <w:rsid w:val="00A82DD2"/>
    <w:rsid w:val="00A830A5"/>
    <w:rsid w:val="00A83BCC"/>
    <w:rsid w:val="00A95FBE"/>
    <w:rsid w:val="00AB365D"/>
    <w:rsid w:val="00AC0B51"/>
    <w:rsid w:val="00AD62BD"/>
    <w:rsid w:val="00AE32FB"/>
    <w:rsid w:val="00AE79D9"/>
    <w:rsid w:val="00AF65FF"/>
    <w:rsid w:val="00B01D5C"/>
    <w:rsid w:val="00B02E46"/>
    <w:rsid w:val="00B032CD"/>
    <w:rsid w:val="00B10FD9"/>
    <w:rsid w:val="00B138BA"/>
    <w:rsid w:val="00B26273"/>
    <w:rsid w:val="00B33381"/>
    <w:rsid w:val="00B51D06"/>
    <w:rsid w:val="00B53243"/>
    <w:rsid w:val="00B7108C"/>
    <w:rsid w:val="00B72EC2"/>
    <w:rsid w:val="00B75E27"/>
    <w:rsid w:val="00BC3FA2"/>
    <w:rsid w:val="00BE22ED"/>
    <w:rsid w:val="00BF7B34"/>
    <w:rsid w:val="00C04FA9"/>
    <w:rsid w:val="00C05587"/>
    <w:rsid w:val="00C07D8B"/>
    <w:rsid w:val="00C25029"/>
    <w:rsid w:val="00C444B5"/>
    <w:rsid w:val="00C50314"/>
    <w:rsid w:val="00C6167B"/>
    <w:rsid w:val="00C627D9"/>
    <w:rsid w:val="00C81E5F"/>
    <w:rsid w:val="00CA373D"/>
    <w:rsid w:val="00CB58C9"/>
    <w:rsid w:val="00CD4FC1"/>
    <w:rsid w:val="00D41651"/>
    <w:rsid w:val="00D4795E"/>
    <w:rsid w:val="00D617DB"/>
    <w:rsid w:val="00D77D91"/>
    <w:rsid w:val="00D81C5F"/>
    <w:rsid w:val="00D85D70"/>
    <w:rsid w:val="00D97C97"/>
    <w:rsid w:val="00D97E06"/>
    <w:rsid w:val="00DA12BF"/>
    <w:rsid w:val="00DA2F7C"/>
    <w:rsid w:val="00DA3EFC"/>
    <w:rsid w:val="00DA6003"/>
    <w:rsid w:val="00DB2501"/>
    <w:rsid w:val="00DB346F"/>
    <w:rsid w:val="00DB767A"/>
    <w:rsid w:val="00DC1C47"/>
    <w:rsid w:val="00DD791D"/>
    <w:rsid w:val="00DE5A82"/>
    <w:rsid w:val="00DF04F9"/>
    <w:rsid w:val="00DF0B7E"/>
    <w:rsid w:val="00E1328E"/>
    <w:rsid w:val="00E15292"/>
    <w:rsid w:val="00E2025F"/>
    <w:rsid w:val="00E221BB"/>
    <w:rsid w:val="00E343D7"/>
    <w:rsid w:val="00E3459F"/>
    <w:rsid w:val="00E47D8A"/>
    <w:rsid w:val="00E750D8"/>
    <w:rsid w:val="00E80D66"/>
    <w:rsid w:val="00E83A7B"/>
    <w:rsid w:val="00E97CEF"/>
    <w:rsid w:val="00ED2210"/>
    <w:rsid w:val="00ED44F4"/>
    <w:rsid w:val="00ED5809"/>
    <w:rsid w:val="00EE4D57"/>
    <w:rsid w:val="00EF4CEA"/>
    <w:rsid w:val="00F0229A"/>
    <w:rsid w:val="00F3049F"/>
    <w:rsid w:val="00F56767"/>
    <w:rsid w:val="00F75E0F"/>
    <w:rsid w:val="00F83C39"/>
    <w:rsid w:val="00F923CC"/>
    <w:rsid w:val="00FA4C7D"/>
    <w:rsid w:val="00FA53DE"/>
    <w:rsid w:val="00FC67E6"/>
    <w:rsid w:val="00FD3F95"/>
    <w:rsid w:val="00FD7CD7"/>
    <w:rsid w:val="00FE1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5C39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46F"/>
    <w:rPr>
      <w:sz w:val="24"/>
      <w:szCs w:val="24"/>
    </w:rPr>
  </w:style>
  <w:style w:type="paragraph" w:styleId="Heading3">
    <w:name w:val="heading 3"/>
    <w:basedOn w:val="Normal"/>
    <w:next w:val="Normal"/>
    <w:link w:val="Heading3Char"/>
    <w:uiPriority w:val="99"/>
    <w:qFormat/>
    <w:rsid w:val="00875047"/>
    <w:pPr>
      <w:keepNext/>
      <w:suppressAutoHyphens/>
      <w:outlineLvl w:val="2"/>
    </w:pPr>
    <w:rPr>
      <w:rFonts w:ascii="Arial" w:hAnsi="Arial"/>
      <w:b/>
      <w:bCs/>
      <w:spacing w:val="-3"/>
      <w:sz w:val="20"/>
      <w:szCs w:val="20"/>
    </w:rPr>
  </w:style>
  <w:style w:type="paragraph" w:styleId="Heading4">
    <w:name w:val="heading 4"/>
    <w:basedOn w:val="Normal"/>
    <w:next w:val="Normal"/>
    <w:link w:val="Heading4Char"/>
    <w:uiPriority w:val="99"/>
    <w:qFormat/>
    <w:rsid w:val="00875047"/>
    <w:pPr>
      <w:keepNext/>
      <w:suppressAutoHyphens/>
      <w:outlineLvl w:val="3"/>
    </w:pPr>
    <w:rPr>
      <w:rFonts w:ascii="Arial" w:hAnsi="Arial"/>
      <w:b/>
      <w:bCs/>
      <w:spacing w:val="-3"/>
      <w:sz w:val="22"/>
      <w:szCs w:val="20"/>
    </w:rPr>
  </w:style>
  <w:style w:type="paragraph" w:styleId="Heading5">
    <w:name w:val="heading 5"/>
    <w:basedOn w:val="Normal"/>
    <w:next w:val="Normal"/>
    <w:link w:val="Heading5Char"/>
    <w:uiPriority w:val="99"/>
    <w:qFormat/>
    <w:rsid w:val="00875047"/>
    <w:pPr>
      <w:keepNext/>
      <w:suppressAutoHyphens/>
      <w:outlineLvl w:val="4"/>
    </w:pPr>
    <w:rPr>
      <w:rFonts w:ascii="Arial" w:hAnsi="Arial"/>
      <w:b/>
      <w:bCs/>
      <w:color w:val="0000FF"/>
      <w:spacing w:val="-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locked/>
    <w:rsid w:val="00875047"/>
    <w:rPr>
      <w:rFonts w:ascii="Arial" w:hAnsi="Arial"/>
      <w:b/>
      <w:spacing w:val="-3"/>
    </w:rPr>
  </w:style>
  <w:style w:type="character" w:customStyle="1" w:styleId="Heading4Char">
    <w:name w:val="Heading 4 Char"/>
    <w:link w:val="Heading4"/>
    <w:uiPriority w:val="99"/>
    <w:locked/>
    <w:rsid w:val="00875047"/>
    <w:rPr>
      <w:rFonts w:ascii="Arial" w:hAnsi="Arial"/>
      <w:b/>
      <w:spacing w:val="-3"/>
      <w:sz w:val="22"/>
    </w:rPr>
  </w:style>
  <w:style w:type="character" w:customStyle="1" w:styleId="Heading5Char">
    <w:name w:val="Heading 5 Char"/>
    <w:link w:val="Heading5"/>
    <w:uiPriority w:val="99"/>
    <w:locked/>
    <w:rsid w:val="00875047"/>
    <w:rPr>
      <w:rFonts w:ascii="Arial" w:hAnsi="Arial"/>
      <w:b/>
      <w:color w:val="0000FF"/>
      <w:spacing w:val="-3"/>
    </w:rPr>
  </w:style>
  <w:style w:type="character" w:styleId="Hyperlink">
    <w:name w:val="Hyperlink"/>
    <w:uiPriority w:val="99"/>
    <w:rsid w:val="00D41651"/>
    <w:rPr>
      <w:rFonts w:cs="Times New Roman"/>
      <w:color w:val="0000FF"/>
      <w:u w:val="single"/>
    </w:rPr>
  </w:style>
  <w:style w:type="table" w:styleId="TableGrid">
    <w:name w:val="Table Grid"/>
    <w:basedOn w:val="TableNormal"/>
    <w:uiPriority w:val="99"/>
    <w:rsid w:val="00A05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F19C4"/>
    <w:rPr>
      <w:rFonts w:cs="Times New Roman"/>
      <w:b/>
    </w:rPr>
  </w:style>
  <w:style w:type="paragraph" w:styleId="BodyText3">
    <w:name w:val="Body Text 3"/>
    <w:basedOn w:val="Normal"/>
    <w:link w:val="BodyText3Char"/>
    <w:uiPriority w:val="99"/>
    <w:rsid w:val="00875047"/>
    <w:pPr>
      <w:suppressAutoHyphens/>
    </w:pPr>
    <w:rPr>
      <w:rFonts w:ascii="Arial" w:hAnsi="Arial"/>
      <w:b/>
      <w:bCs/>
      <w:spacing w:val="-3"/>
      <w:sz w:val="22"/>
      <w:szCs w:val="20"/>
    </w:rPr>
  </w:style>
  <w:style w:type="character" w:customStyle="1" w:styleId="BodyText3Char">
    <w:name w:val="Body Text 3 Char"/>
    <w:link w:val="BodyText3"/>
    <w:uiPriority w:val="99"/>
    <w:locked/>
    <w:rsid w:val="00875047"/>
    <w:rPr>
      <w:rFonts w:ascii="Arial" w:hAnsi="Arial"/>
      <w:b/>
      <w:spacing w:val="-3"/>
      <w:sz w:val="22"/>
    </w:rPr>
  </w:style>
  <w:style w:type="paragraph" w:styleId="BodyText">
    <w:name w:val="Body Text"/>
    <w:basedOn w:val="Normal"/>
    <w:link w:val="BodyTextChar"/>
    <w:uiPriority w:val="99"/>
    <w:rsid w:val="003D41FC"/>
    <w:pPr>
      <w:spacing w:after="120"/>
    </w:pPr>
  </w:style>
  <w:style w:type="character" w:customStyle="1" w:styleId="BodyTextChar">
    <w:name w:val="Body Text Char"/>
    <w:link w:val="BodyText"/>
    <w:uiPriority w:val="99"/>
    <w:locked/>
    <w:rsid w:val="003D41FC"/>
    <w:rPr>
      <w:sz w:val="24"/>
    </w:rPr>
  </w:style>
  <w:style w:type="paragraph" w:styleId="ListParagraph">
    <w:name w:val="List Paragraph"/>
    <w:basedOn w:val="Normal"/>
    <w:uiPriority w:val="34"/>
    <w:qFormat/>
    <w:rsid w:val="00A06E2D"/>
    <w:pPr>
      <w:ind w:left="720"/>
      <w:contextualSpacing/>
    </w:pPr>
  </w:style>
  <w:style w:type="character" w:styleId="FollowedHyperlink">
    <w:name w:val="FollowedHyperlink"/>
    <w:basedOn w:val="DefaultParagraphFont"/>
    <w:uiPriority w:val="99"/>
    <w:semiHidden/>
    <w:unhideWhenUsed/>
    <w:rsid w:val="00DB767A"/>
    <w:rPr>
      <w:color w:val="800080" w:themeColor="followedHyperlink"/>
      <w:u w:val="single"/>
    </w:rPr>
  </w:style>
  <w:style w:type="paragraph" w:styleId="NoSpacing">
    <w:name w:val="No Spacing"/>
    <w:uiPriority w:val="1"/>
    <w:qFormat/>
    <w:rsid w:val="00297C8F"/>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6629CE"/>
    <w:rPr>
      <w:rFonts w:ascii="Tahoma" w:hAnsi="Tahoma" w:cs="Tahoma"/>
      <w:sz w:val="16"/>
      <w:szCs w:val="16"/>
    </w:rPr>
  </w:style>
  <w:style w:type="character" w:customStyle="1" w:styleId="BalloonTextChar">
    <w:name w:val="Balloon Text Char"/>
    <w:basedOn w:val="DefaultParagraphFont"/>
    <w:link w:val="BalloonText"/>
    <w:uiPriority w:val="99"/>
    <w:semiHidden/>
    <w:rsid w:val="006629CE"/>
    <w:rPr>
      <w:rFonts w:ascii="Tahoma" w:hAnsi="Tahoma" w:cs="Tahoma"/>
      <w:sz w:val="16"/>
      <w:szCs w:val="16"/>
    </w:rPr>
  </w:style>
  <w:style w:type="paragraph" w:styleId="NormalWeb">
    <w:name w:val="Normal (Web)"/>
    <w:basedOn w:val="Normal"/>
    <w:uiPriority w:val="99"/>
    <w:unhideWhenUsed/>
    <w:rsid w:val="009E39D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160512">
      <w:bodyDiv w:val="1"/>
      <w:marLeft w:val="0"/>
      <w:marRight w:val="0"/>
      <w:marTop w:val="0"/>
      <w:marBottom w:val="0"/>
      <w:divBdr>
        <w:top w:val="none" w:sz="0" w:space="0" w:color="auto"/>
        <w:left w:val="none" w:sz="0" w:space="0" w:color="auto"/>
        <w:bottom w:val="none" w:sz="0" w:space="0" w:color="auto"/>
        <w:right w:val="none" w:sz="0" w:space="0" w:color="auto"/>
      </w:divBdr>
    </w:div>
    <w:div w:id="12056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mcgrath\LOCALS~1\Temp\XPgrpwise\S2S%20Syllabu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S2S Syllabus Template</Template>
  <TotalTime>29</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Columbus State Community College</vt:lpstr>
    </vt:vector>
  </TitlesOfParts>
  <Company>Columbus State Community College</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Columbus State Community College</dc:title>
  <dc:creator>CSCC</dc:creator>
  <cp:lastModifiedBy>Katie O'Shea</cp:lastModifiedBy>
  <cp:revision>18</cp:revision>
  <cp:lastPrinted>2010-11-23T16:41:00Z</cp:lastPrinted>
  <dcterms:created xsi:type="dcterms:W3CDTF">2018-01-27T23:24:00Z</dcterms:created>
  <dcterms:modified xsi:type="dcterms:W3CDTF">2018-03-05T22:37:00Z</dcterms:modified>
</cp:coreProperties>
</file>